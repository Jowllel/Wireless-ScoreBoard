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92881" w14:textId="77777777" w:rsidR="007F0D5F" w:rsidRDefault="007F0D5F" w:rsidP="000A514F">
      <w:pPr>
        <w:pStyle w:val="berschrift1"/>
      </w:pPr>
      <w:r>
        <w:t>Projektvereinbarung</w:t>
      </w:r>
    </w:p>
    <w:p w14:paraId="48D718C3" w14:textId="29CF5386" w:rsidR="007F0D5F" w:rsidRPr="0018237D" w:rsidRDefault="007F0D5F" w:rsidP="001A0D76">
      <w:pPr>
        <w:pStyle w:val="Textkrper3"/>
        <w:tabs>
          <w:tab w:val="left" w:pos="1418"/>
          <w:tab w:val="right" w:leader="underscore" w:pos="4500"/>
          <w:tab w:val="right" w:leader="underscore" w:pos="7380"/>
          <w:tab w:val="right" w:pos="9498"/>
        </w:tabs>
        <w:spacing w:before="0"/>
        <w:jc w:val="left"/>
        <w:rPr>
          <w:rFonts w:ascii="Arial" w:hAnsi="Arial" w:cs="Arial"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Verfasser/innen:</w:t>
      </w:r>
      <w:r w:rsidR="00C22712">
        <w:rPr>
          <w:rFonts w:ascii="Arial" w:hAnsi="Arial" w:cs="Arial"/>
          <w:b/>
          <w:sz w:val="24"/>
          <w:szCs w:val="24"/>
          <w:lang w:val="de-CH"/>
        </w:rPr>
        <w:t xml:space="preserve"> </w:t>
      </w:r>
      <w:r w:rsidR="00C22712">
        <w:rPr>
          <w:rFonts w:ascii="Arial" w:hAnsi="Arial" w:cs="Arial"/>
          <w:bCs/>
          <w:sz w:val="24"/>
          <w:szCs w:val="24"/>
          <w:lang w:val="de-CH"/>
        </w:rPr>
        <w:t>Joel Schaller</w:t>
      </w:r>
      <w:r w:rsidR="00C22712" w:rsidRPr="00C22712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C22712" w:rsidRPr="00C22712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582057">
        <w:rPr>
          <w:rFonts w:ascii="Arial" w:hAnsi="Arial" w:cs="Arial"/>
          <w:bCs/>
          <w:color w:val="FFFFFF" w:themeColor="background1"/>
          <w:sz w:val="24"/>
          <w:szCs w:val="24"/>
          <w:lang w:val="de-CH"/>
        </w:rPr>
        <w:tab/>
      </w:r>
      <w:r w:rsidR="00C22712" w:rsidRPr="0018237D">
        <w:rPr>
          <w:rFonts w:ascii="Arial" w:hAnsi="Arial" w:cs="Arial"/>
          <w:b/>
          <w:sz w:val="24"/>
          <w:szCs w:val="24"/>
          <w:lang w:val="de-CH"/>
        </w:rPr>
        <w:t>Klasse</w:t>
      </w:r>
      <w:r w:rsidR="00C22712" w:rsidRPr="00646AFF">
        <w:rPr>
          <w:rFonts w:ascii="Arial" w:hAnsi="Arial" w:cs="Arial"/>
          <w:b/>
          <w:sz w:val="24"/>
          <w:szCs w:val="24"/>
          <w:lang w:val="de-CH"/>
        </w:rPr>
        <w:t>:</w:t>
      </w:r>
      <w:r w:rsidR="00C22712">
        <w:rPr>
          <w:rFonts w:ascii="Arial" w:hAnsi="Arial" w:cs="Arial"/>
          <w:sz w:val="24"/>
          <w:szCs w:val="24"/>
          <w:lang w:val="de-CH"/>
        </w:rPr>
        <w:t xml:space="preserve"> BEN</w:t>
      </w:r>
      <w:r w:rsidR="00252C5A">
        <w:rPr>
          <w:rFonts w:ascii="Arial" w:hAnsi="Arial" w:cs="Arial"/>
          <w:sz w:val="24"/>
          <w:szCs w:val="24"/>
          <w:lang w:val="de-CH"/>
        </w:rPr>
        <w:t>21</w:t>
      </w:r>
    </w:p>
    <w:p w14:paraId="7EDDCC06" w14:textId="5367B6AB" w:rsidR="007F0D5F" w:rsidRPr="00582057" w:rsidRDefault="007F0D5F" w:rsidP="007F0D5F">
      <w:pPr>
        <w:pStyle w:val="Textkrper3"/>
        <w:spacing w:before="0"/>
        <w:jc w:val="left"/>
        <w:outlineLvl w:val="0"/>
        <w:rPr>
          <w:rFonts w:ascii="Arial" w:hAnsi="Arial" w:cs="Arial"/>
          <w:bCs/>
          <w:sz w:val="24"/>
          <w:szCs w:val="24"/>
          <w:lang w:val="de-CH"/>
        </w:rPr>
      </w:pPr>
      <w:r w:rsidRPr="0018237D">
        <w:rPr>
          <w:rFonts w:ascii="Arial" w:hAnsi="Arial" w:cs="Arial"/>
          <w:b/>
          <w:sz w:val="24"/>
          <w:szCs w:val="24"/>
          <w:lang w:val="de-CH"/>
        </w:rPr>
        <w:t>Titel:</w:t>
      </w:r>
      <w:r>
        <w:rPr>
          <w:rFonts w:ascii="Arial" w:hAnsi="Arial" w:cs="Arial"/>
          <w:b/>
          <w:sz w:val="24"/>
          <w:szCs w:val="24"/>
          <w:lang w:val="de-CH"/>
        </w:rPr>
        <w:t xml:space="preserve"> </w:t>
      </w:r>
      <w:r w:rsidR="00976DB6">
        <w:rPr>
          <w:rFonts w:ascii="Arial" w:hAnsi="Arial" w:cs="Arial"/>
          <w:bCs/>
          <w:sz w:val="24"/>
          <w:szCs w:val="24"/>
          <w:lang w:val="de-CH"/>
        </w:rPr>
        <w:t xml:space="preserve">Wireless </w:t>
      </w:r>
      <w:proofErr w:type="spellStart"/>
      <w:r w:rsidR="00976DB6">
        <w:rPr>
          <w:rFonts w:ascii="Arial" w:hAnsi="Arial" w:cs="Arial"/>
          <w:bCs/>
          <w:sz w:val="24"/>
          <w:szCs w:val="24"/>
          <w:lang w:val="de-CH"/>
        </w:rPr>
        <w:t>ScoreBoard</w:t>
      </w:r>
      <w:proofErr w:type="spellEnd"/>
    </w:p>
    <w:p w14:paraId="771CFDA4" w14:textId="7E6E7616" w:rsidR="007F0D5F" w:rsidRDefault="000A27B7" w:rsidP="007F0D5F">
      <w:pPr>
        <w:pStyle w:val="Textkrper3"/>
        <w:spacing w:before="0"/>
        <w:jc w:val="left"/>
        <w:outlineLvl w:val="0"/>
        <w:rPr>
          <w:rFonts w:ascii="Arial" w:hAnsi="Arial" w:cs="Arial"/>
          <w:b/>
          <w:sz w:val="24"/>
          <w:szCs w:val="24"/>
          <w:lang w:val="de-CH"/>
        </w:rPr>
      </w:pPr>
      <w:r>
        <w:rPr>
          <w:rFonts w:ascii="Arial" w:hAnsi="Arial" w:cs="Arial"/>
          <w:b/>
          <w:noProof/>
          <w:sz w:val="24"/>
          <w:szCs w:val="24"/>
          <w:lang w:val="de-CH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D1F3821" wp14:editId="23AF8410">
                <wp:simplePos x="0" y="0"/>
                <wp:positionH relativeFrom="column">
                  <wp:posOffset>-1982182</wp:posOffset>
                </wp:positionH>
                <wp:positionV relativeFrom="paragraph">
                  <wp:posOffset>3791497</wp:posOffset>
                </wp:positionV>
                <wp:extent cx="1080" cy="720"/>
                <wp:effectExtent l="38100" t="38100" r="37465" b="37465"/>
                <wp:wrapNone/>
                <wp:docPr id="165313813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80" cy="72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5D91FDD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56.45pt;margin-top:298.2pt;width:.8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"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de-CH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4BC46A" wp14:editId="0CB2CC6C">
                <wp:simplePos x="0" y="0"/>
                <wp:positionH relativeFrom="column">
                  <wp:posOffset>7730258</wp:posOffset>
                </wp:positionH>
                <wp:positionV relativeFrom="paragraph">
                  <wp:posOffset>2116813</wp:posOffset>
                </wp:positionV>
                <wp:extent cx="287640" cy="2781000"/>
                <wp:effectExtent l="38100" t="38100" r="55880" b="57785"/>
                <wp:wrapNone/>
                <wp:docPr id="5447569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87640" cy="2781000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39EFECC4" id="Ink 2" o:spid="_x0000_s1026" type="#_x0000_t75" style="position:absolute;margin-left:608pt;margin-top:166pt;width:24.1pt;height:2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wjyKdwEAAAoDAAAOAAAAAAAAAAAAAAAAADwCAABkcnMv&#10;ZTJvRG9jLnhtbFBLAQItABQABgAIAAAAIQAlgmJEKwIAAP0EAAAQAAAAAAAAAAAAAAAAAN8DAABk&#10;cnMvaW5rL2luazEueG1sUEsBAi0AFAAGAAgAAAAhAHElubXhAAAADQEAAA8AAAAAAAAAAAAAAAAA&#10;OA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  <w:r w:rsidR="0072473D">
        <w:rPr>
          <w:rFonts w:ascii="Arial" w:hAnsi="Arial" w:cs="Arial"/>
          <w:b/>
          <w:sz w:val="24"/>
          <w:szCs w:val="24"/>
          <w:lang w:val="de-CH"/>
        </w:rP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16"/>
      </w:tblGrid>
      <w:tr w:rsidR="007F0D5F" w:rsidRPr="00CA718B" w14:paraId="30B1A80D" w14:textId="77777777" w:rsidTr="007F0D5F">
        <w:tc>
          <w:tcPr>
            <w:tcW w:w="9516" w:type="dxa"/>
          </w:tcPr>
          <w:p w14:paraId="1A7F1CB7" w14:textId="306D80FB" w:rsidR="007F0D5F" w:rsidRPr="000143AE" w:rsidRDefault="007F0D5F" w:rsidP="000143AE">
            <w:pPr>
              <w:pStyle w:val="Listenabsatz"/>
              <w:numPr>
                <w:ilvl w:val="0"/>
                <w:numId w:val="6"/>
              </w:numPr>
              <w:ind w:left="589" w:hanging="567"/>
              <w:rPr>
                <w:rFonts w:asciiTheme="minorHAnsi" w:hAnsiTheme="minorHAnsi" w:cstheme="minorHAnsi"/>
                <w:sz w:val="28"/>
                <w:szCs w:val="28"/>
              </w:rPr>
            </w:pPr>
            <w:r w:rsidRPr="000143AE"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t>Thema</w:t>
            </w:r>
            <w:r w:rsidRPr="000143AE">
              <w:rPr>
                <w:rFonts w:asciiTheme="minorHAnsi" w:hAnsiTheme="minorHAnsi" w:cstheme="minorHAnsi"/>
                <w:sz w:val="28"/>
                <w:szCs w:val="28"/>
              </w:rPr>
              <w:t xml:space="preserve"> (Hintergrund, Überblick, gegenwärtiger Wissensstand)</w:t>
            </w:r>
          </w:p>
          <w:p w14:paraId="197D4EE2" w14:textId="77777777" w:rsidR="007F0D5F" w:rsidRPr="00B9074E" w:rsidRDefault="007F0D5F" w:rsidP="007F0D5F">
            <w:r w:rsidRPr="00B9074E">
              <w:tab/>
            </w:r>
          </w:p>
          <w:p w14:paraId="6CC295A6" w14:textId="72E3275B" w:rsidR="00CA718B" w:rsidRPr="00CA718B" w:rsidRDefault="00CA718B" w:rsidP="00CA718B">
            <w:pPr>
              <w:rPr>
                <w:rStyle w:val="Hervorhebung"/>
                <w:i w:val="0"/>
                <w:iCs w:val="0"/>
              </w:rPr>
            </w:pPr>
            <w:r w:rsidRPr="00CA718B">
              <w:rPr>
                <w:rStyle w:val="Hervorhebung"/>
                <w:i w:val="0"/>
                <w:iCs w:val="0"/>
              </w:rPr>
              <w:t>Entwicklung eines Scoreboards, das</w:t>
            </w:r>
            <w:r>
              <w:rPr>
                <w:rStyle w:val="Hervorhebung"/>
                <w:i w:val="0"/>
                <w:iCs w:val="0"/>
              </w:rPr>
              <w:t xml:space="preserve"> während des Spiels von einem aktiven Spieler (z.B. beim Volleyball) benutzt werden kann. D.h. das </w:t>
            </w:r>
            <w:r w:rsidR="001B7049">
              <w:rPr>
                <w:rStyle w:val="Hervorhebung"/>
                <w:i w:val="0"/>
                <w:iCs w:val="0"/>
              </w:rPr>
              <w:t>WSB</w:t>
            </w:r>
            <w:r>
              <w:rPr>
                <w:rStyle w:val="Hervorhebung"/>
                <w:i w:val="0"/>
                <w:iCs w:val="0"/>
              </w:rPr>
              <w:t xml:space="preserve"> muss ohne grössere Umstände vom Feld aus be</w:t>
            </w:r>
            <w:r w:rsidR="000B6AA8">
              <w:rPr>
                <w:rStyle w:val="Hervorhebung"/>
                <w:i w:val="0"/>
                <w:iCs w:val="0"/>
              </w:rPr>
              <w:t>dient</w:t>
            </w:r>
            <w:r>
              <w:rPr>
                <w:rStyle w:val="Hervorhebung"/>
                <w:i w:val="0"/>
                <w:iCs w:val="0"/>
              </w:rPr>
              <w:t xml:space="preserve"> werden können. Dieses Scoreboard soll zusätzlich portabel sein, dass es einfach in einen Rucksack gepackt werden kann. Dies ist wichtig, weil ich vorhabe das </w:t>
            </w:r>
            <w:r w:rsidR="001B7049">
              <w:rPr>
                <w:rStyle w:val="Hervorhebung"/>
                <w:i w:val="0"/>
                <w:iCs w:val="0"/>
              </w:rPr>
              <w:t>WSB</w:t>
            </w:r>
            <w:r>
              <w:rPr>
                <w:rStyle w:val="Hervorhebung"/>
                <w:i w:val="0"/>
                <w:iCs w:val="0"/>
              </w:rPr>
              <w:t xml:space="preserve"> später beim «Sunntigsvolleyball»</w:t>
            </w:r>
            <w:r w:rsidR="000B6AA8">
              <w:rPr>
                <w:rStyle w:val="Hervorhebung"/>
                <w:i w:val="0"/>
                <w:iCs w:val="0"/>
              </w:rPr>
              <w:t xml:space="preserve"> (Plausch Volleyballgruppe, hauptsächlich aus Elektronikern)</w:t>
            </w:r>
            <w:r>
              <w:rPr>
                <w:rStyle w:val="Hervorhebung"/>
                <w:i w:val="0"/>
                <w:iCs w:val="0"/>
              </w:rPr>
              <w:t xml:space="preserve"> zu benutzen, weil wir aktuell das Problem haben, dass wir immer den Punktestand vergessen. </w:t>
            </w:r>
          </w:p>
          <w:p w14:paraId="1EBC1656" w14:textId="2ACFD94E" w:rsidR="007F0D5F" w:rsidRPr="00CA718B" w:rsidRDefault="007F0D5F" w:rsidP="006C7D79">
            <w:pPr>
              <w:rPr>
                <w:rStyle w:val="Hervorhebung"/>
                <w:i w:val="0"/>
                <w:iCs w:val="0"/>
              </w:rPr>
            </w:pPr>
          </w:p>
        </w:tc>
      </w:tr>
      <w:tr w:rsidR="001008A8" w:rsidRPr="00E41DA8" w14:paraId="477EE0AD" w14:textId="77777777" w:rsidTr="007F0D5F">
        <w:tc>
          <w:tcPr>
            <w:tcW w:w="9516" w:type="dxa"/>
          </w:tcPr>
          <w:p w14:paraId="53BFD93F" w14:textId="77777777" w:rsidR="001008A8" w:rsidRPr="000143AE" w:rsidRDefault="001008A8" w:rsidP="001008A8">
            <w:pPr>
              <w:pStyle w:val="Listenabsatz"/>
              <w:numPr>
                <w:ilvl w:val="0"/>
                <w:numId w:val="6"/>
              </w:numPr>
              <w:ind w:left="589" w:hanging="567"/>
              <w:rPr>
                <w:rStyle w:val="TitelZchn"/>
                <w:rFonts w:asciiTheme="minorHAnsi" w:eastAsia="Times New Roman" w:hAnsiTheme="minorHAnsi" w:cstheme="minorHAnsi"/>
                <w:spacing w:val="0"/>
                <w:kern w:val="0"/>
                <w:sz w:val="28"/>
                <w:szCs w:val="28"/>
              </w:rPr>
            </w:pPr>
            <w:r w:rsidRPr="000143AE"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t>Eigene Fragestellung / Untersuchungsgegenstand</w:t>
            </w:r>
          </w:p>
          <w:p w14:paraId="01FE250D" w14:textId="77777777" w:rsidR="001008A8" w:rsidRDefault="001008A8" w:rsidP="001008A8">
            <w:pPr>
              <w:ind w:left="589" w:hanging="567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7BB66777" w14:textId="566F03B5" w:rsidR="006B3970" w:rsidRPr="000B6AA8" w:rsidRDefault="001008A8" w:rsidP="0099487E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 w:rsidRPr="000B6AA8">
              <w:t>2.1</w:t>
            </w:r>
            <w:r w:rsidRPr="000B6AA8">
              <w:tab/>
              <w:t>Eigene Fragestellung (Leitfrage)</w:t>
            </w:r>
            <w:r w:rsidR="0099487E" w:rsidRPr="000B6AA8">
              <w:br/>
            </w:r>
            <w:r w:rsidR="000B6AA8" w:rsidRPr="000B6AA8">
              <w:t>Wie</w:t>
            </w:r>
            <w:r w:rsidR="000B6AA8">
              <w:t xml:space="preserve"> entwickle ich ein </w:t>
            </w:r>
            <w:r w:rsidR="00331E7C">
              <w:t>WSB</w:t>
            </w:r>
            <w:r w:rsidR="000B6AA8">
              <w:t>? Wie kommunizieren Spieler und Scoreboard miteinander? Wie kann man das WSB portable und doch gross genug machen, dass es alle in der Halle lesen können?</w:t>
            </w:r>
          </w:p>
          <w:p w14:paraId="722576FD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2.2</w:t>
            </w:r>
            <w:r>
              <w:tab/>
              <w:t>Hypothese (Vermutung über das Ergebnis)</w:t>
            </w:r>
          </w:p>
          <w:p w14:paraId="5ACE698F" w14:textId="2EF59BA9" w:rsidR="001008A8" w:rsidRPr="005453E5" w:rsidRDefault="001008A8" w:rsidP="008753A3">
            <w:pPr>
              <w:rPr>
                <w:color w:val="C00000"/>
              </w:rPr>
            </w:pPr>
            <w:r>
              <w:tab/>
            </w:r>
            <w:r w:rsidR="005767B5">
              <w:t>Ich kann ein WSB bauen, kommunizieren und es ist portabel.</w:t>
            </w:r>
          </w:p>
          <w:p w14:paraId="3BB48032" w14:textId="77777777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>2.3</w:t>
            </w:r>
            <w:r>
              <w:tab/>
              <w:t>Methoden und Vorgehen (mindestens 2 Methoden müssen angewendet werden)</w:t>
            </w:r>
          </w:p>
          <w:p w14:paraId="762853BE" w14:textId="56DDC691" w:rsidR="005767B5" w:rsidRPr="005767B5" w:rsidRDefault="001008A8" w:rsidP="005767B5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>
              <w:tab/>
            </w:r>
            <w:r w:rsidR="005767B5" w:rsidRPr="005767B5">
              <w:t>HW-Entwicklung (Akku, Wireless, Low Power, Embedded)</w:t>
            </w:r>
            <w:r w:rsidR="005767B5" w:rsidRPr="005767B5">
              <w:br/>
              <w:t>SW-Entwickl</w:t>
            </w:r>
            <w:r w:rsidR="005767B5">
              <w:t>ung (Cube, Low Power, Embedded, einfach zu bedienen)</w:t>
            </w:r>
          </w:p>
          <w:p w14:paraId="18C23B29" w14:textId="77777777" w:rsidR="001008A8" w:rsidRPr="00CA718B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 w:rsidRPr="00CA718B">
              <w:t>2.4</w:t>
            </w:r>
            <w:r w:rsidRPr="00CA718B">
              <w:tab/>
              <w:t>Hilfsmittel</w:t>
            </w:r>
          </w:p>
          <w:p w14:paraId="6E64500F" w14:textId="7B2ADF20" w:rsidR="001008A8" w:rsidRDefault="001008A8" w:rsidP="001008A8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</w:pPr>
            <w:r w:rsidRPr="00CA718B">
              <w:tab/>
            </w:r>
            <w:proofErr w:type="spellStart"/>
            <w:r w:rsidR="005767B5">
              <w:t>Altium</w:t>
            </w:r>
            <w:proofErr w:type="spellEnd"/>
            <w:r w:rsidR="005767B5">
              <w:t xml:space="preserve"> Designer, Datenblätter, STM32CubeIDE, YouTube, LaTeX</w:t>
            </w:r>
            <w:r w:rsidR="007C7403">
              <w:t xml:space="preserve">, </w:t>
            </w:r>
            <w:proofErr w:type="spellStart"/>
            <w:r w:rsidR="007C7403">
              <w:t>Git</w:t>
            </w:r>
            <w:proofErr w:type="spellEnd"/>
          </w:p>
          <w:p w14:paraId="40E90C05" w14:textId="0797C1AA" w:rsidR="001008A8" w:rsidRPr="002F165D" w:rsidRDefault="001008A8" w:rsidP="002F165D">
            <w:pPr>
              <w:tabs>
                <w:tab w:val="left" w:pos="589"/>
                <w:tab w:val="left" w:pos="1125"/>
                <w:tab w:val="left" w:pos="1680"/>
              </w:tabs>
              <w:ind w:left="589" w:hanging="567"/>
              <w:rPr>
                <w:rStyle w:val="TitelZchn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</w:pPr>
            <w:r>
              <w:t>2.5</w:t>
            </w:r>
            <w:r>
              <w:tab/>
              <w:t>Kontaktpersonen, Informationsstellen, Institutionen</w:t>
            </w:r>
            <w:r w:rsidR="002F165D">
              <w:br/>
            </w:r>
            <w:r w:rsidR="002F165D">
              <w:rPr>
                <w:rStyle w:val="TitelZchn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  <w:t xml:space="preserve">ETHZ (evtl. Arbeitszeit), </w:t>
            </w:r>
            <w:r w:rsidR="00384F23">
              <w:rPr>
                <w:rStyle w:val="TitelZchn"/>
                <w:rFonts w:ascii="Arial" w:eastAsia="Times New Roman" w:hAnsi="Arial" w:cs="Times New Roman"/>
                <w:spacing w:val="0"/>
                <w:kern w:val="0"/>
                <w:sz w:val="22"/>
                <w:szCs w:val="20"/>
              </w:rPr>
              <w:t>Web, Enrico Malacarne</w:t>
            </w:r>
            <w:bookmarkStart w:id="0" w:name="_GoBack"/>
            <w:bookmarkEnd w:id="0"/>
          </w:p>
        </w:tc>
      </w:tr>
      <w:tr w:rsidR="001008A8" w:rsidRPr="003D7F5D" w14:paraId="6C880B9E" w14:textId="77777777" w:rsidTr="007F0D5F">
        <w:tc>
          <w:tcPr>
            <w:tcW w:w="9516" w:type="dxa"/>
          </w:tcPr>
          <w:p w14:paraId="27AF7EED" w14:textId="77777777" w:rsidR="001008A8" w:rsidRDefault="001008A8" w:rsidP="001008A8">
            <w:pPr>
              <w:pStyle w:val="Listenabsatz"/>
              <w:numPr>
                <w:ilvl w:val="0"/>
                <w:numId w:val="6"/>
              </w:numPr>
              <w:ind w:left="589" w:hanging="698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08A8"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t>Persönlicher Bezug / Motivation</w:t>
            </w:r>
          </w:p>
          <w:p w14:paraId="3B4F4E9F" w14:textId="57A402E4" w:rsidR="008206A3" w:rsidRPr="003D7F5D" w:rsidRDefault="008206A3" w:rsidP="005453E5">
            <w:pPr>
              <w:ind w:left="589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</w:pPr>
          </w:p>
        </w:tc>
      </w:tr>
      <w:tr w:rsidR="001008A8" w:rsidRPr="00D67608" w14:paraId="6712B565" w14:textId="77777777" w:rsidTr="007F0D5F">
        <w:tc>
          <w:tcPr>
            <w:tcW w:w="9516" w:type="dxa"/>
          </w:tcPr>
          <w:p w14:paraId="4AB52CFA" w14:textId="5FA4C4FC" w:rsidR="001008A8" w:rsidRDefault="001008A8" w:rsidP="001008A8">
            <w:pPr>
              <w:pStyle w:val="Listenabsatz"/>
              <w:numPr>
                <w:ilvl w:val="0"/>
                <w:numId w:val="6"/>
              </w:numPr>
              <w:ind w:left="589" w:hanging="698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t>Bewertungsform</w:t>
            </w:r>
          </w:p>
          <w:p w14:paraId="57014722" w14:textId="2F076B89" w:rsidR="001008A8" w:rsidRPr="00D67608" w:rsidRDefault="001008A8" w:rsidP="005453E5">
            <w:pPr>
              <w:pStyle w:val="Listenabsatz"/>
              <w:ind w:left="589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  <w:lang w:val="en-GB"/>
              </w:rPr>
            </w:pPr>
          </w:p>
        </w:tc>
      </w:tr>
      <w:tr w:rsidR="0028088A" w14:paraId="7CB12D5F" w14:textId="77777777" w:rsidTr="007F0D5F">
        <w:tc>
          <w:tcPr>
            <w:tcW w:w="9516" w:type="dxa"/>
          </w:tcPr>
          <w:p w14:paraId="79DA241C" w14:textId="77777777" w:rsidR="0028088A" w:rsidRPr="0028088A" w:rsidRDefault="0028088A" w:rsidP="001008A8">
            <w:pPr>
              <w:pStyle w:val="Listenabsatz"/>
              <w:numPr>
                <w:ilvl w:val="0"/>
                <w:numId w:val="6"/>
              </w:numPr>
              <w:ind w:left="589" w:hanging="698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28088A"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Besprechungstermine mit Lehrperson </w:t>
            </w:r>
            <w:r w:rsidRPr="0028088A">
              <w:rPr>
                <w:rStyle w:val="TitelZchn"/>
                <w:rFonts w:asciiTheme="minorHAnsi" w:hAnsiTheme="minorHAnsi" w:cstheme="minorHAnsi"/>
                <w:sz w:val="24"/>
                <w:szCs w:val="24"/>
              </w:rPr>
              <w:t>(vorgeschrieben sind zwei Besprechungen)</w:t>
            </w:r>
          </w:p>
          <w:p w14:paraId="15266303" w14:textId="687588C7" w:rsidR="0028088A" w:rsidRDefault="0028088A" w:rsidP="0028088A">
            <w:pPr>
              <w:pStyle w:val="Listenabsatz"/>
              <w:ind w:left="589"/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088A" w14:paraId="20E837CC" w14:textId="77777777" w:rsidTr="007F0D5F">
        <w:tc>
          <w:tcPr>
            <w:tcW w:w="9516" w:type="dxa"/>
          </w:tcPr>
          <w:p w14:paraId="154BF66F" w14:textId="77777777" w:rsidR="0028088A" w:rsidRDefault="0028088A" w:rsidP="0028088A">
            <w:pPr>
              <w:rPr>
                <w:rStyle w:val="TitelZchn"/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  <w:p w14:paraId="6C9EDF4B" w14:textId="0A06BAD7" w:rsidR="0028088A" w:rsidRPr="0018237D" w:rsidRDefault="0028088A" w:rsidP="0028088A">
            <w:pPr>
              <w:tabs>
                <w:tab w:val="left" w:leader="dot" w:pos="2268"/>
                <w:tab w:val="left" w:pos="2552"/>
                <w:tab w:val="left" w:pos="4253"/>
                <w:tab w:val="right" w:leader="dot" w:pos="6840"/>
                <w:tab w:val="right" w:leader="dot" w:pos="9639"/>
              </w:tabs>
              <w:spacing w:before="120" w:line="480" w:lineRule="auto"/>
              <w:rPr>
                <w:rFonts w:cs="Arial"/>
                <w:sz w:val="24"/>
                <w:szCs w:val="24"/>
              </w:rPr>
            </w:pPr>
            <w:r w:rsidRPr="0018237D">
              <w:rPr>
                <w:rFonts w:cs="Arial"/>
                <w:sz w:val="24"/>
                <w:szCs w:val="24"/>
              </w:rPr>
              <w:t xml:space="preserve">Datum: </w:t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Pr="0018237D">
              <w:rPr>
                <w:rFonts w:cs="Arial"/>
                <w:sz w:val="24"/>
                <w:szCs w:val="24"/>
              </w:rPr>
              <w:tab/>
              <w:t>Die Lernenden:</w:t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="00B41939">
              <w:rPr>
                <w:rFonts w:cs="Arial"/>
                <w:sz w:val="24"/>
                <w:szCs w:val="24"/>
              </w:rPr>
              <w:t xml:space="preserve">      </w:t>
            </w:r>
          </w:p>
          <w:p w14:paraId="39DE5178" w14:textId="178E6A38" w:rsidR="00723C9A" w:rsidRPr="00723C9A" w:rsidRDefault="0028088A" w:rsidP="00723C9A">
            <w:pPr>
              <w:tabs>
                <w:tab w:val="left" w:leader="dot" w:pos="2268"/>
                <w:tab w:val="left" w:pos="2552"/>
                <w:tab w:val="left" w:pos="4253"/>
                <w:tab w:val="right" w:leader="dot" w:pos="6840"/>
                <w:tab w:val="right" w:leader="dot" w:pos="9639"/>
              </w:tabs>
              <w:spacing w:before="120" w:line="480" w:lineRule="auto"/>
              <w:rPr>
                <w:rStyle w:val="TitelZchn"/>
                <w:rFonts w:ascii="Arial" w:eastAsia="Times New Roman" w:hAnsi="Arial" w:cs="Arial"/>
                <w:spacing w:val="0"/>
                <w:kern w:val="0"/>
                <w:sz w:val="24"/>
                <w:szCs w:val="24"/>
              </w:rPr>
            </w:pPr>
            <w:r w:rsidRPr="0018237D">
              <w:rPr>
                <w:rFonts w:cs="Arial"/>
                <w:sz w:val="24"/>
                <w:szCs w:val="24"/>
              </w:rPr>
              <w:t xml:space="preserve">Datum: </w:t>
            </w:r>
            <w:r w:rsidRPr="0018237D">
              <w:rPr>
                <w:rFonts w:cs="Arial"/>
                <w:sz w:val="24"/>
                <w:szCs w:val="24"/>
              </w:rPr>
              <w:tab/>
            </w:r>
            <w:r w:rsidRPr="0018237D">
              <w:rPr>
                <w:rFonts w:cs="Arial"/>
                <w:sz w:val="24"/>
                <w:szCs w:val="24"/>
              </w:rPr>
              <w:tab/>
              <w:t>Die Lehrperson:</w:t>
            </w:r>
            <w:r w:rsidRPr="0018237D">
              <w:rPr>
                <w:rFonts w:cs="Arial"/>
                <w:sz w:val="24"/>
                <w:szCs w:val="24"/>
              </w:rPr>
              <w:tab/>
            </w:r>
          </w:p>
        </w:tc>
      </w:tr>
      <w:tr w:rsidR="007D6EC0" w:rsidRPr="00CA718B" w14:paraId="62C3D9B5" w14:textId="77777777" w:rsidTr="007F0D5F">
        <w:tc>
          <w:tcPr>
            <w:tcW w:w="9516" w:type="dxa"/>
          </w:tcPr>
          <w:p w14:paraId="74CC757B" w14:textId="51C43CC4" w:rsidR="0072473D" w:rsidRPr="00CA718B" w:rsidRDefault="005453E5" w:rsidP="0028088A">
            <w:pPr>
              <w:rPr>
                <w:rStyle w:val="TitelZchn"/>
                <w:rFonts w:ascii="Arial" w:hAnsi="Arial" w:cs="Times New Roman"/>
                <w:i/>
                <w:iCs/>
                <w:color w:val="A6A6A6" w:themeColor="background1" w:themeShade="A6"/>
                <w:spacing w:val="0"/>
                <w:kern w:val="0"/>
                <w:sz w:val="22"/>
                <w:szCs w:val="20"/>
                <w:lang w:val="en-US"/>
              </w:rPr>
            </w:pPr>
            <w:r>
              <w:rPr>
                <w:rStyle w:val="Hervorhebung"/>
                <w:rFonts w:eastAsiaTheme="majorEastAsia"/>
                <w:color w:val="A6A6A6" w:themeColor="background1" w:themeShade="A6"/>
                <w:lang w:val="en-US"/>
              </w:rPr>
              <w:t>WSB</w:t>
            </w:r>
            <w:r w:rsidR="007D6EC0" w:rsidRPr="00CA718B">
              <w:rPr>
                <w:rStyle w:val="Hervorhebung"/>
                <w:rFonts w:eastAsiaTheme="majorEastAsia"/>
                <w:color w:val="A6A6A6" w:themeColor="background1" w:themeShade="A6"/>
                <w:lang w:val="en-US"/>
              </w:rPr>
              <w:t xml:space="preserve"> = </w:t>
            </w:r>
            <w:r>
              <w:rPr>
                <w:rStyle w:val="Hervorhebung"/>
                <w:rFonts w:eastAsiaTheme="majorEastAsia"/>
                <w:color w:val="A6A6A6" w:themeColor="background1" w:themeShade="A6"/>
                <w:lang w:val="en-US"/>
              </w:rPr>
              <w:t xml:space="preserve">Wireless </w:t>
            </w:r>
            <w:proofErr w:type="spellStart"/>
            <w:r>
              <w:rPr>
                <w:rStyle w:val="Hervorhebung"/>
                <w:rFonts w:eastAsiaTheme="majorEastAsia"/>
                <w:color w:val="A6A6A6" w:themeColor="background1" w:themeShade="A6"/>
                <w:lang w:val="en-US"/>
              </w:rPr>
              <w:t>ScoreBoard</w:t>
            </w:r>
            <w:proofErr w:type="spellEnd"/>
            <w:r>
              <w:rPr>
                <w:rStyle w:val="Hervorhebung"/>
                <w:rFonts w:eastAsiaTheme="majorEastAsia"/>
                <w:color w:val="A6A6A6" w:themeColor="background1" w:themeShade="A6"/>
                <w:lang w:val="en-US"/>
              </w:rPr>
              <w:t xml:space="preserve"> (Dieses Projekt)</w:t>
            </w:r>
          </w:p>
        </w:tc>
      </w:tr>
    </w:tbl>
    <w:p w14:paraId="2E17FAEE" w14:textId="47B545E6" w:rsidR="00AA0725" w:rsidRPr="00C26272" w:rsidRDefault="00AA0725" w:rsidP="00EC758C">
      <w:pPr>
        <w:rPr>
          <w:i/>
          <w:vanish/>
        </w:rPr>
      </w:pPr>
    </w:p>
    <w:p w14:paraId="6840996D" w14:textId="77777777" w:rsidR="00AA0725" w:rsidRPr="00C26272" w:rsidRDefault="00AA0725" w:rsidP="00AA0725">
      <w:pPr>
        <w:rPr>
          <w:vanish/>
        </w:rPr>
      </w:pPr>
    </w:p>
    <w:sectPr w:rsidR="00AA0725" w:rsidRPr="00C26272" w:rsidSect="00A8381F">
      <w:headerReference w:type="default" r:id="rId14"/>
      <w:footerReference w:type="default" r:id="rId15"/>
      <w:pgSz w:w="11907" w:h="16840" w:code="9"/>
      <w:pgMar w:top="1531" w:right="1134" w:bottom="1134" w:left="1247" w:header="568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398BC" w14:textId="77777777" w:rsidR="00CF4C14" w:rsidRDefault="00CF4C14">
      <w:r>
        <w:separator/>
      </w:r>
    </w:p>
    <w:p w14:paraId="10D727BC" w14:textId="77777777" w:rsidR="00CF4C14" w:rsidRDefault="00CF4C14"/>
  </w:endnote>
  <w:endnote w:type="continuationSeparator" w:id="0">
    <w:p w14:paraId="3693800C" w14:textId="77777777" w:rsidR="00CF4C14" w:rsidRDefault="00CF4C14">
      <w:r>
        <w:continuationSeparator/>
      </w:r>
    </w:p>
    <w:p w14:paraId="53A41DA8" w14:textId="77777777" w:rsidR="00CF4C14" w:rsidRDefault="00CF4C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528D7" w14:textId="0FC88266" w:rsidR="00DD39CE" w:rsidRPr="00137761" w:rsidRDefault="00DD39CE" w:rsidP="000A514F">
    <w:pPr>
      <w:pStyle w:val="Fuzeile"/>
      <w:pBdr>
        <w:top w:val="single" w:sz="4" w:space="1" w:color="auto"/>
      </w:pBdr>
      <w:tabs>
        <w:tab w:val="clear" w:pos="9072"/>
        <w:tab w:val="right" w:pos="9498"/>
      </w:tabs>
      <w:rPr>
        <w:lang w:val="en-GB"/>
      </w:rPr>
    </w:pPr>
    <w:r w:rsidRPr="00137761">
      <w:rPr>
        <w:lang w:val="en-GB"/>
      </w:rPr>
      <w:t>BEN</w:t>
    </w:r>
    <w:r w:rsidR="00137761" w:rsidRPr="00137761">
      <w:rPr>
        <w:lang w:val="en-GB"/>
      </w:rPr>
      <w:t>21</w:t>
    </w:r>
    <w:r w:rsidRPr="00137761">
      <w:rPr>
        <w:lang w:val="en-GB"/>
      </w:rPr>
      <w:tab/>
    </w:r>
    <w:proofErr w:type="spellStart"/>
    <w:r w:rsidRPr="00137761">
      <w:rPr>
        <w:lang w:val="en-GB"/>
      </w:rPr>
      <w:t>Seite</w:t>
    </w:r>
    <w:proofErr w:type="spellEnd"/>
    <w:r w:rsidRPr="00137761">
      <w:rPr>
        <w:lang w:val="en-GB"/>
      </w:rPr>
      <w:t xml:space="preserve"> </w:t>
    </w:r>
    <w:r>
      <w:fldChar w:fldCharType="begin"/>
    </w:r>
    <w:r w:rsidRPr="00137761">
      <w:rPr>
        <w:lang w:val="en-GB"/>
      </w:rPr>
      <w:instrText xml:space="preserve"> PAGE </w:instrText>
    </w:r>
    <w:r>
      <w:fldChar w:fldCharType="separate"/>
    </w:r>
    <w:r w:rsidRPr="00137761">
      <w:rPr>
        <w:noProof/>
        <w:lang w:val="en-GB"/>
      </w:rPr>
      <w:t>1</w:t>
    </w:r>
    <w:r>
      <w:fldChar w:fldCharType="end"/>
    </w:r>
    <w:r w:rsidRPr="00137761">
      <w:rPr>
        <w:lang w:val="en-GB"/>
      </w:rPr>
      <w:t xml:space="preserve"> (</w:t>
    </w:r>
    <w:r w:rsidR="000D26BE">
      <w:fldChar w:fldCharType="begin"/>
    </w:r>
    <w:r w:rsidR="000D26BE" w:rsidRPr="00137761">
      <w:rPr>
        <w:lang w:val="en-GB"/>
      </w:rPr>
      <w:instrText xml:space="preserve"> NUMPAGES   \* MERGEFORMAT </w:instrText>
    </w:r>
    <w:r w:rsidR="000D26BE">
      <w:fldChar w:fldCharType="separate"/>
    </w:r>
    <w:r w:rsidRPr="00137761">
      <w:rPr>
        <w:noProof/>
        <w:lang w:val="en-GB"/>
      </w:rPr>
      <w:t>1</w:t>
    </w:r>
    <w:r w:rsidR="000D26BE">
      <w:rPr>
        <w:noProof/>
      </w:rPr>
      <w:fldChar w:fldCharType="end"/>
    </w:r>
    <w:r w:rsidRPr="00137761">
      <w:rPr>
        <w:lang w:val="en-GB"/>
      </w:rPr>
      <w:t>)</w:t>
    </w:r>
    <w:r w:rsidRPr="00137761">
      <w:rPr>
        <w:lang w:val="en-GB"/>
      </w:rPr>
      <w:tab/>
    </w:r>
    <w:r>
      <w:rPr>
        <w:snapToGrid w:val="0"/>
      </w:rPr>
      <w:fldChar w:fldCharType="begin"/>
    </w:r>
    <w:r w:rsidRPr="00137761">
      <w:rPr>
        <w:snapToGrid w:val="0"/>
        <w:lang w:val="en-GB"/>
      </w:rPr>
      <w:instrText xml:space="preserve"> FILENAME </w:instrText>
    </w:r>
    <w:r>
      <w:rPr>
        <w:snapToGrid w:val="0"/>
      </w:rPr>
      <w:fldChar w:fldCharType="separate"/>
    </w:r>
    <w:r w:rsidR="00137761" w:rsidRPr="00137761">
      <w:rPr>
        <w:noProof/>
        <w:snapToGrid w:val="0"/>
        <w:lang w:val="en-GB"/>
      </w:rPr>
      <w:t>1_Project_Agreement.docx</w:t>
    </w:r>
    <w:r>
      <w:rPr>
        <w:snapToGrid w:val="0"/>
      </w:rPr>
      <w:fldChar w:fldCharType="end"/>
    </w:r>
  </w:p>
  <w:p w14:paraId="6441A4A2" w14:textId="77777777" w:rsidR="00DD39CE" w:rsidRPr="00137761" w:rsidRDefault="00DD39CE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AC8AB" w14:textId="77777777" w:rsidR="00CF4C14" w:rsidRDefault="00CF4C14">
      <w:r>
        <w:separator/>
      </w:r>
    </w:p>
    <w:p w14:paraId="51413717" w14:textId="77777777" w:rsidR="00CF4C14" w:rsidRDefault="00CF4C14"/>
  </w:footnote>
  <w:footnote w:type="continuationSeparator" w:id="0">
    <w:p w14:paraId="56285A0F" w14:textId="77777777" w:rsidR="00CF4C14" w:rsidRDefault="00CF4C14">
      <w:r>
        <w:continuationSeparator/>
      </w:r>
    </w:p>
    <w:p w14:paraId="6513D879" w14:textId="77777777" w:rsidR="00CF4C14" w:rsidRDefault="00CF4C1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3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7"/>
      <w:gridCol w:w="2264"/>
      <w:gridCol w:w="284"/>
      <w:gridCol w:w="3159"/>
    </w:tblGrid>
    <w:tr w:rsidR="00DD39CE" w14:paraId="40DF0571" w14:textId="77777777" w:rsidTr="00A8381F">
      <w:trPr>
        <w:cantSplit/>
      </w:trPr>
      <w:tc>
        <w:tcPr>
          <w:tcW w:w="2727" w:type="dxa"/>
        </w:tcPr>
        <w:p w14:paraId="2E0EA402" w14:textId="09195151" w:rsidR="00DD39CE" w:rsidRDefault="00976DB6" w:rsidP="00E87766">
          <w:pPr>
            <w:pStyle w:val="Kopfzeile"/>
            <w:tabs>
              <w:tab w:val="clear" w:pos="4819"/>
              <w:tab w:val="clear" w:pos="9071"/>
              <w:tab w:val="left" w:pos="3135"/>
              <w:tab w:val="right" w:pos="7530"/>
            </w:tabs>
          </w:pPr>
          <w:fldSimple w:instr=" DOCPROPERTY  &quot;Art Dokument&quot;  \* MERGEFORMAT ">
            <w:r w:rsidR="00557FCE">
              <w:t>Information</w:t>
            </w:r>
          </w:fldSimple>
        </w:p>
      </w:tc>
      <w:tc>
        <w:tcPr>
          <w:tcW w:w="2548" w:type="dxa"/>
          <w:gridSpan w:val="2"/>
        </w:tcPr>
        <w:p w14:paraId="02B6B806" w14:textId="60877CE3" w:rsidR="00DD39CE" w:rsidRDefault="00976DB6" w:rsidP="00E87766">
          <w:pPr>
            <w:pStyle w:val="Kopfzeile"/>
            <w:tabs>
              <w:tab w:val="clear" w:pos="4819"/>
              <w:tab w:val="clear" w:pos="9071"/>
            </w:tabs>
            <w:rPr>
              <w:b/>
            </w:rPr>
          </w:pPr>
          <w:fldSimple w:instr=" DOCPROPERTY  Abteilung  \* MERGEFORMAT ">
            <w:r w:rsidR="00C22712">
              <w:t>TBZ/EE</w:t>
            </w:r>
          </w:fldSimple>
          <w:r w:rsidR="00DD39CE" w:rsidRPr="004E750D">
            <w:rPr>
              <w:lang w:val="en-GB"/>
            </w:rPr>
            <w:t xml:space="preserve"> </w:t>
          </w:r>
          <w:r w:rsidR="00DD39CE">
            <w:t xml:space="preserve">/ </w:t>
          </w:r>
          <w:r w:rsidR="00DD39CE">
            <w:rPr>
              <w:b/>
            </w:rPr>
            <w:fldChar w:fldCharType="begin"/>
          </w:r>
          <w:r w:rsidR="00DD39CE">
            <w:rPr>
              <w:b/>
            </w:rPr>
            <w:instrText xml:space="preserve"> DOCPROPERTY  Version  \* MERGEFORMAT </w:instrText>
          </w:r>
          <w:r w:rsidR="00DD39CE">
            <w:rPr>
              <w:b/>
            </w:rPr>
            <w:fldChar w:fldCharType="separate"/>
          </w:r>
          <w:r w:rsidR="00557FCE">
            <w:rPr>
              <w:b/>
            </w:rPr>
            <w:t>2337.</w:t>
          </w:r>
          <w:r w:rsidR="00DD39CE">
            <w:rPr>
              <w:b/>
            </w:rPr>
            <w:fldChar w:fldCharType="end"/>
          </w:r>
          <w:r w:rsidR="00DD39CE">
            <w:rPr>
              <w:b/>
            </w:rPr>
            <w:fldChar w:fldCharType="begin"/>
          </w:r>
          <w:r w:rsidR="00DD39CE">
            <w:rPr>
              <w:b/>
            </w:rPr>
            <w:instrText xml:space="preserve"> DOCPROPERTY  Release  \* MERGEFORMAT </w:instrText>
          </w:r>
          <w:r w:rsidR="00DD39CE">
            <w:rPr>
              <w:b/>
            </w:rPr>
            <w:fldChar w:fldCharType="separate"/>
          </w:r>
          <w:r w:rsidR="000D26BE">
            <w:rPr>
              <w:b/>
            </w:rPr>
            <w:t>00</w:t>
          </w:r>
          <w:r w:rsidR="00DD39CE">
            <w:rPr>
              <w:b/>
            </w:rPr>
            <w:fldChar w:fldCharType="end"/>
          </w:r>
          <w:r w:rsidR="00DD39CE">
            <w:rPr>
              <w:b/>
            </w:rPr>
            <w:t xml:space="preserve">  </w:t>
          </w:r>
          <w:r w:rsidR="00DD39CE">
            <w:rPr>
              <w:color w:val="808080" w:themeColor="background1" w:themeShade="80"/>
              <w:sz w:val="18"/>
            </w:rPr>
            <w:t xml:space="preserve"> </w:t>
          </w:r>
          <w:r w:rsidR="00DD39CE">
            <w:rPr>
              <w:color w:val="808080" w:themeColor="background1" w:themeShade="80"/>
              <w:sz w:val="18"/>
            </w:rPr>
            <w:fldChar w:fldCharType="begin"/>
          </w:r>
          <w:r w:rsidR="00DD39CE">
            <w:rPr>
              <w:color w:val="808080" w:themeColor="background1" w:themeShade="80"/>
              <w:sz w:val="18"/>
            </w:rPr>
            <w:instrText xml:space="preserve"> DOCPROPERTY  REF_kurz  \* MERGEFORMAT </w:instrText>
          </w:r>
          <w:r w:rsidR="00DD39CE">
            <w:rPr>
              <w:color w:val="808080" w:themeColor="background1" w:themeShade="80"/>
              <w:sz w:val="18"/>
            </w:rPr>
            <w:fldChar w:fldCharType="separate"/>
          </w:r>
          <w:r w:rsidR="00557FCE">
            <w:rPr>
              <w:color w:val="808080" w:themeColor="background1" w:themeShade="80"/>
              <w:sz w:val="18"/>
            </w:rPr>
            <w:t>jschaller</w:t>
          </w:r>
          <w:r w:rsidR="00DD39CE">
            <w:rPr>
              <w:color w:val="808080" w:themeColor="background1" w:themeShade="80"/>
              <w:sz w:val="18"/>
            </w:rPr>
            <w:fldChar w:fldCharType="end"/>
          </w:r>
        </w:p>
      </w:tc>
      <w:tc>
        <w:tcPr>
          <w:tcW w:w="3159" w:type="dxa"/>
        </w:tcPr>
        <w:p w14:paraId="36BE62BF" w14:textId="40D34EDE" w:rsidR="00DD39CE" w:rsidRDefault="00DD39CE" w:rsidP="00E87766">
          <w:pPr>
            <w:pStyle w:val="Kopfzeile"/>
            <w:tabs>
              <w:tab w:val="clear" w:pos="4819"/>
              <w:tab w:val="clear" w:pos="9071"/>
              <w:tab w:val="right" w:pos="1374"/>
            </w:tabs>
            <w:jc w:val="right"/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9264" behindDoc="0" locked="0" layoutInCell="1" allowOverlap="1" wp14:anchorId="5A727E8C" wp14:editId="139DF621">
                <wp:simplePos x="0" y="0"/>
                <wp:positionH relativeFrom="column">
                  <wp:posOffset>1991556</wp:posOffset>
                </wp:positionH>
                <wp:positionV relativeFrom="paragraph">
                  <wp:posOffset>146685</wp:posOffset>
                </wp:positionV>
                <wp:extent cx="1283970" cy="215900"/>
                <wp:effectExtent l="0" t="0" r="0" b="0"/>
                <wp:wrapNone/>
                <wp:docPr id="49" name="Grafik 49" descr="C:\Users\ENRICO~1.MAL\AppData\Local\Temp\SNAGHTMLa8fb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NRICO~1.MAL\AppData\Local\Temp\SNAGHTMLa8fb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397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fldSimple w:instr=" DOCPROPERTY  &quot;Fach&quot;  \* MERGEFORMAT ">
            <w:r w:rsidR="000D26BE">
              <w:t>HST</w:t>
            </w:r>
          </w:fldSimple>
        </w:p>
      </w:tc>
    </w:tr>
    <w:tr w:rsidR="00DD39CE" w:rsidRPr="001F5E46" w14:paraId="51F342DB" w14:textId="77777777" w:rsidTr="00A8381F">
      <w:trPr>
        <w:cantSplit/>
      </w:trPr>
      <w:tc>
        <w:tcPr>
          <w:tcW w:w="4991" w:type="dxa"/>
          <w:gridSpan w:val="2"/>
          <w:tcBorders>
            <w:bottom w:val="single" w:sz="18" w:space="0" w:color="0099FF"/>
          </w:tcBorders>
          <w:vAlign w:val="center"/>
        </w:tcPr>
        <w:p w14:paraId="46E0988A" w14:textId="75F2203D" w:rsidR="00DD39CE" w:rsidRDefault="00DD39CE" w:rsidP="00A8381F">
          <w:pPr>
            <w:pStyle w:val="Kopfzeile"/>
            <w:tabs>
              <w:tab w:val="clear" w:pos="4819"/>
              <w:tab w:val="clear" w:pos="9071"/>
              <w:tab w:val="left" w:pos="3135"/>
              <w:tab w:val="right" w:pos="4851"/>
              <w:tab w:val="right" w:pos="7530"/>
            </w:tabs>
            <w:spacing w:before="20" w:after="20"/>
          </w:pP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FACH  \* MERGEFORMAT </w:instrText>
          </w:r>
          <w:r>
            <w:rPr>
              <w:i/>
            </w:rPr>
            <w:fldChar w:fldCharType="separate"/>
          </w:r>
          <w:r w:rsidR="00557FCE">
            <w:rPr>
              <w:i/>
            </w:rPr>
            <w:t>HST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DOCPROPERTY  Title  \* MERGEFORMAT </w:instrText>
          </w:r>
          <w:r>
            <w:rPr>
              <w:i/>
            </w:rPr>
            <w:fldChar w:fldCharType="separate"/>
          </w:r>
          <w:proofErr w:type="spellStart"/>
          <w:r w:rsidR="000D26BE">
            <w:rPr>
              <w:i/>
            </w:rPr>
            <w:t>BüP</w:t>
          </w:r>
          <w:proofErr w:type="spellEnd"/>
          <w:r>
            <w:rPr>
              <w:i/>
            </w:rPr>
            <w:fldChar w:fldCharType="end"/>
          </w:r>
          <w:r>
            <w:rPr>
              <w:i/>
            </w:rPr>
            <w:tab/>
            <w:t xml:space="preserve">Sem: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Semester  \* MERGEFORMAT </w:instrText>
          </w:r>
          <w:r>
            <w:rPr>
              <w:b/>
            </w:rPr>
            <w:fldChar w:fldCharType="separate"/>
          </w:r>
          <w:r w:rsidR="00976DB6">
            <w:rPr>
              <w:b/>
            </w:rPr>
            <w:t>6</w:t>
          </w:r>
          <w:r>
            <w:rPr>
              <w:b/>
            </w:rPr>
            <w:fldChar w:fldCharType="end"/>
          </w:r>
        </w:p>
      </w:tc>
      <w:tc>
        <w:tcPr>
          <w:tcW w:w="3443" w:type="dxa"/>
          <w:gridSpan w:val="2"/>
          <w:tcBorders>
            <w:bottom w:val="single" w:sz="18" w:space="0" w:color="0099FF"/>
          </w:tcBorders>
          <w:vAlign w:val="center"/>
        </w:tcPr>
        <w:p w14:paraId="3148D3D4" w14:textId="75E5F039" w:rsidR="00DD39CE" w:rsidRPr="0080534F" w:rsidRDefault="00DD39CE" w:rsidP="00E87766">
          <w:pPr>
            <w:pStyle w:val="Kopfzeile"/>
            <w:tabs>
              <w:tab w:val="clear" w:pos="4819"/>
              <w:tab w:val="clear" w:pos="9071"/>
              <w:tab w:val="right" w:pos="1374"/>
            </w:tabs>
            <w:spacing w:before="20" w:after="20"/>
            <w:jc w:val="right"/>
            <w:rPr>
              <w:color w:val="000000" w:themeColor="text1"/>
              <w:sz w:val="12"/>
            </w:rPr>
          </w:pPr>
          <w:r w:rsidRPr="0080534F">
            <w:rPr>
              <w:color w:val="000000" w:themeColor="text1"/>
              <w:sz w:val="12"/>
            </w:rPr>
            <w:fldChar w:fldCharType="begin"/>
          </w:r>
          <w:r w:rsidRPr="0080534F">
            <w:rPr>
              <w:color w:val="000000" w:themeColor="text1"/>
              <w:sz w:val="12"/>
            </w:rPr>
            <w:instrText xml:space="preserve"> FILENAME   \* MERGEFORMAT </w:instrText>
          </w:r>
          <w:r w:rsidRPr="0080534F">
            <w:rPr>
              <w:color w:val="000000" w:themeColor="text1"/>
              <w:sz w:val="12"/>
            </w:rPr>
            <w:fldChar w:fldCharType="separate"/>
          </w:r>
          <w:r w:rsidR="00976DB6">
            <w:rPr>
              <w:noProof/>
              <w:color w:val="000000" w:themeColor="text1"/>
              <w:sz w:val="12"/>
            </w:rPr>
            <w:t>1_Project_Agreement.docx</w:t>
          </w:r>
          <w:r w:rsidRPr="0080534F">
            <w:rPr>
              <w:color w:val="000000" w:themeColor="text1"/>
              <w:sz w:val="12"/>
            </w:rPr>
            <w:fldChar w:fldCharType="end"/>
          </w:r>
        </w:p>
      </w:tc>
    </w:tr>
  </w:tbl>
  <w:p w14:paraId="7C58B966" w14:textId="77777777" w:rsidR="00DD39CE" w:rsidRPr="00A8381F" w:rsidRDefault="00DD39CE">
    <w:pPr>
      <w:rPr>
        <w:sz w:val="16"/>
      </w:rPr>
    </w:pPr>
  </w:p>
  <w:p w14:paraId="008BBBC3" w14:textId="77777777" w:rsidR="00DD39CE" w:rsidRDefault="00DD39C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E18"/>
    <w:multiLevelType w:val="multilevel"/>
    <w:tmpl w:val="EEF4A5E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CB79B7"/>
    <w:multiLevelType w:val="hybridMultilevel"/>
    <w:tmpl w:val="F7C603A0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620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FFF0359"/>
    <w:multiLevelType w:val="hybridMultilevel"/>
    <w:tmpl w:val="6A2CBAAE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D8F"/>
    <w:multiLevelType w:val="hybridMultilevel"/>
    <w:tmpl w:val="F5A662FE"/>
    <w:lvl w:ilvl="0" w:tplc="0CF8ED4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05CA0"/>
    <w:multiLevelType w:val="hybridMultilevel"/>
    <w:tmpl w:val="87E8768A"/>
    <w:lvl w:ilvl="0" w:tplc="44945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F854E5"/>
    <w:multiLevelType w:val="hybridMultilevel"/>
    <w:tmpl w:val="5638113C"/>
    <w:lvl w:ilvl="0" w:tplc="8D08179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4122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3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intFractionalCharacterWidth/>
  <w:activeWritingStyle w:appName="MSWord" w:lang="de-DE" w:vendorID="9" w:dllVersion="512" w:checkStyle="1"/>
  <w:activeWritingStyle w:appName="MSWord" w:lang="de-CH" w:vendorID="9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06A"/>
    <w:rsid w:val="00001EC3"/>
    <w:rsid w:val="00003621"/>
    <w:rsid w:val="00003802"/>
    <w:rsid w:val="00003E11"/>
    <w:rsid w:val="00007EB3"/>
    <w:rsid w:val="000143AE"/>
    <w:rsid w:val="00015507"/>
    <w:rsid w:val="00017F5C"/>
    <w:rsid w:val="00021D1E"/>
    <w:rsid w:val="000371DD"/>
    <w:rsid w:val="0004054D"/>
    <w:rsid w:val="00042C14"/>
    <w:rsid w:val="000454AE"/>
    <w:rsid w:val="0005055D"/>
    <w:rsid w:val="00054A5B"/>
    <w:rsid w:val="00056ABF"/>
    <w:rsid w:val="000571DA"/>
    <w:rsid w:val="00060F86"/>
    <w:rsid w:val="0006268F"/>
    <w:rsid w:val="000636F1"/>
    <w:rsid w:val="00065F41"/>
    <w:rsid w:val="000678FC"/>
    <w:rsid w:val="000746C9"/>
    <w:rsid w:val="0008765D"/>
    <w:rsid w:val="0009651B"/>
    <w:rsid w:val="000A27B7"/>
    <w:rsid w:val="000A3567"/>
    <w:rsid w:val="000A514F"/>
    <w:rsid w:val="000A642B"/>
    <w:rsid w:val="000B05D9"/>
    <w:rsid w:val="000B265B"/>
    <w:rsid w:val="000B60E4"/>
    <w:rsid w:val="000B6AA8"/>
    <w:rsid w:val="000C252E"/>
    <w:rsid w:val="000D26BE"/>
    <w:rsid w:val="000E1948"/>
    <w:rsid w:val="000E4020"/>
    <w:rsid w:val="000F1F98"/>
    <w:rsid w:val="000F2EC5"/>
    <w:rsid w:val="000F3A47"/>
    <w:rsid w:val="000F7DEB"/>
    <w:rsid w:val="0010026B"/>
    <w:rsid w:val="001008A8"/>
    <w:rsid w:val="00103A4C"/>
    <w:rsid w:val="001070EB"/>
    <w:rsid w:val="00110EB6"/>
    <w:rsid w:val="001138E8"/>
    <w:rsid w:val="0011396F"/>
    <w:rsid w:val="0011642A"/>
    <w:rsid w:val="00116E5C"/>
    <w:rsid w:val="00117C19"/>
    <w:rsid w:val="00123641"/>
    <w:rsid w:val="00137761"/>
    <w:rsid w:val="0014047C"/>
    <w:rsid w:val="00141589"/>
    <w:rsid w:val="00147627"/>
    <w:rsid w:val="00147B34"/>
    <w:rsid w:val="00151AC8"/>
    <w:rsid w:val="00153887"/>
    <w:rsid w:val="001555D7"/>
    <w:rsid w:val="001572D5"/>
    <w:rsid w:val="00172979"/>
    <w:rsid w:val="0018035D"/>
    <w:rsid w:val="001834AF"/>
    <w:rsid w:val="00187B21"/>
    <w:rsid w:val="001A0D76"/>
    <w:rsid w:val="001A50E0"/>
    <w:rsid w:val="001A702B"/>
    <w:rsid w:val="001B1421"/>
    <w:rsid w:val="001B31B9"/>
    <w:rsid w:val="001B3260"/>
    <w:rsid w:val="001B7049"/>
    <w:rsid w:val="001C525C"/>
    <w:rsid w:val="001C6BFB"/>
    <w:rsid w:val="001C7F28"/>
    <w:rsid w:val="001E0637"/>
    <w:rsid w:val="001E2F77"/>
    <w:rsid w:val="001E7317"/>
    <w:rsid w:val="001E76A2"/>
    <w:rsid w:val="001F676B"/>
    <w:rsid w:val="002012E6"/>
    <w:rsid w:val="00203470"/>
    <w:rsid w:val="0021138A"/>
    <w:rsid w:val="00212CC4"/>
    <w:rsid w:val="002154A4"/>
    <w:rsid w:val="00226A36"/>
    <w:rsid w:val="002364E9"/>
    <w:rsid w:val="0023768C"/>
    <w:rsid w:val="00242B2A"/>
    <w:rsid w:val="00242FF4"/>
    <w:rsid w:val="00244AD5"/>
    <w:rsid w:val="00244D78"/>
    <w:rsid w:val="00250461"/>
    <w:rsid w:val="00252C5A"/>
    <w:rsid w:val="00253BEC"/>
    <w:rsid w:val="002607FC"/>
    <w:rsid w:val="0026546E"/>
    <w:rsid w:val="00272A46"/>
    <w:rsid w:val="00274669"/>
    <w:rsid w:val="0027722B"/>
    <w:rsid w:val="0028088A"/>
    <w:rsid w:val="00287106"/>
    <w:rsid w:val="00287CAD"/>
    <w:rsid w:val="00292CB5"/>
    <w:rsid w:val="002A38D9"/>
    <w:rsid w:val="002A4990"/>
    <w:rsid w:val="002A5366"/>
    <w:rsid w:val="002A5B6D"/>
    <w:rsid w:val="002C68B5"/>
    <w:rsid w:val="002D02B3"/>
    <w:rsid w:val="002D0568"/>
    <w:rsid w:val="002D1187"/>
    <w:rsid w:val="002D7D0B"/>
    <w:rsid w:val="002E001E"/>
    <w:rsid w:val="002E05D2"/>
    <w:rsid w:val="002E269C"/>
    <w:rsid w:val="002E51AD"/>
    <w:rsid w:val="002F165D"/>
    <w:rsid w:val="002F36CF"/>
    <w:rsid w:val="002F6BD4"/>
    <w:rsid w:val="00303009"/>
    <w:rsid w:val="00305F19"/>
    <w:rsid w:val="00310AC3"/>
    <w:rsid w:val="00316C79"/>
    <w:rsid w:val="00323279"/>
    <w:rsid w:val="00326791"/>
    <w:rsid w:val="00331E7C"/>
    <w:rsid w:val="00334905"/>
    <w:rsid w:val="00336E36"/>
    <w:rsid w:val="00337642"/>
    <w:rsid w:val="00342D1C"/>
    <w:rsid w:val="00357B46"/>
    <w:rsid w:val="0036072A"/>
    <w:rsid w:val="00362C46"/>
    <w:rsid w:val="00366063"/>
    <w:rsid w:val="0037049E"/>
    <w:rsid w:val="00376E40"/>
    <w:rsid w:val="003771FB"/>
    <w:rsid w:val="00382F4B"/>
    <w:rsid w:val="00384F23"/>
    <w:rsid w:val="003861EF"/>
    <w:rsid w:val="003A1C44"/>
    <w:rsid w:val="003A23A6"/>
    <w:rsid w:val="003A4CFE"/>
    <w:rsid w:val="003A51AA"/>
    <w:rsid w:val="003B105D"/>
    <w:rsid w:val="003B36CE"/>
    <w:rsid w:val="003B37E1"/>
    <w:rsid w:val="003B4DF0"/>
    <w:rsid w:val="003B5036"/>
    <w:rsid w:val="003C190C"/>
    <w:rsid w:val="003D0079"/>
    <w:rsid w:val="003D33CA"/>
    <w:rsid w:val="003D76C2"/>
    <w:rsid w:val="003D7F5D"/>
    <w:rsid w:val="003E2934"/>
    <w:rsid w:val="003E2AC0"/>
    <w:rsid w:val="003E3C87"/>
    <w:rsid w:val="003E53BB"/>
    <w:rsid w:val="003E5418"/>
    <w:rsid w:val="00401AB9"/>
    <w:rsid w:val="00402E60"/>
    <w:rsid w:val="00406B03"/>
    <w:rsid w:val="00410A44"/>
    <w:rsid w:val="00417137"/>
    <w:rsid w:val="004211F9"/>
    <w:rsid w:val="00422407"/>
    <w:rsid w:val="00425662"/>
    <w:rsid w:val="00426577"/>
    <w:rsid w:val="00430650"/>
    <w:rsid w:val="004404FC"/>
    <w:rsid w:val="00440CC0"/>
    <w:rsid w:val="00447613"/>
    <w:rsid w:val="00447A89"/>
    <w:rsid w:val="00447C70"/>
    <w:rsid w:val="00470CDA"/>
    <w:rsid w:val="0047260B"/>
    <w:rsid w:val="00476EFC"/>
    <w:rsid w:val="00477962"/>
    <w:rsid w:val="00482D13"/>
    <w:rsid w:val="00485E84"/>
    <w:rsid w:val="00494EE7"/>
    <w:rsid w:val="004A1211"/>
    <w:rsid w:val="004A353F"/>
    <w:rsid w:val="004A5D07"/>
    <w:rsid w:val="004C6522"/>
    <w:rsid w:val="004D27A8"/>
    <w:rsid w:val="004D7E6B"/>
    <w:rsid w:val="004E072D"/>
    <w:rsid w:val="004E5419"/>
    <w:rsid w:val="004E750D"/>
    <w:rsid w:val="004F5F71"/>
    <w:rsid w:val="004F6787"/>
    <w:rsid w:val="004F6C36"/>
    <w:rsid w:val="004F6D04"/>
    <w:rsid w:val="005037CB"/>
    <w:rsid w:val="00505F95"/>
    <w:rsid w:val="0051771A"/>
    <w:rsid w:val="0052029B"/>
    <w:rsid w:val="00531F28"/>
    <w:rsid w:val="0053729C"/>
    <w:rsid w:val="005402F8"/>
    <w:rsid w:val="005453E5"/>
    <w:rsid w:val="00553B80"/>
    <w:rsid w:val="00553E27"/>
    <w:rsid w:val="00557FCE"/>
    <w:rsid w:val="00566BCC"/>
    <w:rsid w:val="00572FB9"/>
    <w:rsid w:val="00573EF3"/>
    <w:rsid w:val="005764E2"/>
    <w:rsid w:val="005767B5"/>
    <w:rsid w:val="00582057"/>
    <w:rsid w:val="00585776"/>
    <w:rsid w:val="00590A0F"/>
    <w:rsid w:val="00592A1F"/>
    <w:rsid w:val="005941FD"/>
    <w:rsid w:val="005947C6"/>
    <w:rsid w:val="00594ED6"/>
    <w:rsid w:val="005959CA"/>
    <w:rsid w:val="0059606A"/>
    <w:rsid w:val="005A0313"/>
    <w:rsid w:val="005A4340"/>
    <w:rsid w:val="005A5067"/>
    <w:rsid w:val="005A786A"/>
    <w:rsid w:val="005C0578"/>
    <w:rsid w:val="005D176B"/>
    <w:rsid w:val="005D6053"/>
    <w:rsid w:val="005F05C0"/>
    <w:rsid w:val="005F2E03"/>
    <w:rsid w:val="006023EA"/>
    <w:rsid w:val="006033D5"/>
    <w:rsid w:val="00622801"/>
    <w:rsid w:val="00625EE0"/>
    <w:rsid w:val="006310E9"/>
    <w:rsid w:val="00631F67"/>
    <w:rsid w:val="00637928"/>
    <w:rsid w:val="00643755"/>
    <w:rsid w:val="00643B10"/>
    <w:rsid w:val="006449A0"/>
    <w:rsid w:val="00645C10"/>
    <w:rsid w:val="00656B7C"/>
    <w:rsid w:val="00680E67"/>
    <w:rsid w:val="00682DAA"/>
    <w:rsid w:val="0068686C"/>
    <w:rsid w:val="00690208"/>
    <w:rsid w:val="006923AA"/>
    <w:rsid w:val="006A677C"/>
    <w:rsid w:val="006B3970"/>
    <w:rsid w:val="006B5365"/>
    <w:rsid w:val="006C3EDB"/>
    <w:rsid w:val="006C3F5A"/>
    <w:rsid w:val="006C449A"/>
    <w:rsid w:val="006C55F1"/>
    <w:rsid w:val="006C5828"/>
    <w:rsid w:val="006C7D79"/>
    <w:rsid w:val="006D7B81"/>
    <w:rsid w:val="006E477F"/>
    <w:rsid w:val="006F0A1C"/>
    <w:rsid w:val="006F5763"/>
    <w:rsid w:val="007000B1"/>
    <w:rsid w:val="0071304E"/>
    <w:rsid w:val="00722A46"/>
    <w:rsid w:val="00723C9A"/>
    <w:rsid w:val="0072473D"/>
    <w:rsid w:val="007253F9"/>
    <w:rsid w:val="00734E9F"/>
    <w:rsid w:val="00737ACF"/>
    <w:rsid w:val="00744E6B"/>
    <w:rsid w:val="007459E6"/>
    <w:rsid w:val="00750DCB"/>
    <w:rsid w:val="00750EAC"/>
    <w:rsid w:val="00751DD7"/>
    <w:rsid w:val="007562B2"/>
    <w:rsid w:val="00763955"/>
    <w:rsid w:val="00775CC5"/>
    <w:rsid w:val="00776A97"/>
    <w:rsid w:val="00784836"/>
    <w:rsid w:val="007A7438"/>
    <w:rsid w:val="007B5347"/>
    <w:rsid w:val="007C05A4"/>
    <w:rsid w:val="007C5F5A"/>
    <w:rsid w:val="007C7403"/>
    <w:rsid w:val="007D0B89"/>
    <w:rsid w:val="007D1104"/>
    <w:rsid w:val="007D5BD2"/>
    <w:rsid w:val="007D6EC0"/>
    <w:rsid w:val="007D7BB3"/>
    <w:rsid w:val="007E513E"/>
    <w:rsid w:val="007E5263"/>
    <w:rsid w:val="007E58E3"/>
    <w:rsid w:val="007F00D5"/>
    <w:rsid w:val="007F0D5F"/>
    <w:rsid w:val="007F3A40"/>
    <w:rsid w:val="00800856"/>
    <w:rsid w:val="0080534F"/>
    <w:rsid w:val="00806222"/>
    <w:rsid w:val="00807593"/>
    <w:rsid w:val="00811FEB"/>
    <w:rsid w:val="008206A3"/>
    <w:rsid w:val="00824462"/>
    <w:rsid w:val="008259A2"/>
    <w:rsid w:val="008314EE"/>
    <w:rsid w:val="008428CF"/>
    <w:rsid w:val="008509BD"/>
    <w:rsid w:val="00851356"/>
    <w:rsid w:val="00860A38"/>
    <w:rsid w:val="00863902"/>
    <w:rsid w:val="00863BF4"/>
    <w:rsid w:val="00866C32"/>
    <w:rsid w:val="00866DF7"/>
    <w:rsid w:val="00867B13"/>
    <w:rsid w:val="00873A5F"/>
    <w:rsid w:val="00874A0A"/>
    <w:rsid w:val="008753A3"/>
    <w:rsid w:val="008824E4"/>
    <w:rsid w:val="00886A1A"/>
    <w:rsid w:val="00891ACC"/>
    <w:rsid w:val="008949BC"/>
    <w:rsid w:val="00896B0E"/>
    <w:rsid w:val="008A0696"/>
    <w:rsid w:val="008B58AA"/>
    <w:rsid w:val="008C0FE5"/>
    <w:rsid w:val="008C333D"/>
    <w:rsid w:val="008C6411"/>
    <w:rsid w:val="008D3334"/>
    <w:rsid w:val="008D3597"/>
    <w:rsid w:val="008D6291"/>
    <w:rsid w:val="008D6C61"/>
    <w:rsid w:val="008D71C6"/>
    <w:rsid w:val="008E359A"/>
    <w:rsid w:val="008E49B5"/>
    <w:rsid w:val="008E5D99"/>
    <w:rsid w:val="008F7381"/>
    <w:rsid w:val="00906340"/>
    <w:rsid w:val="0091382C"/>
    <w:rsid w:val="00917104"/>
    <w:rsid w:val="00921081"/>
    <w:rsid w:val="00924322"/>
    <w:rsid w:val="0092559A"/>
    <w:rsid w:val="00930C42"/>
    <w:rsid w:val="00934F17"/>
    <w:rsid w:val="00942F10"/>
    <w:rsid w:val="00950304"/>
    <w:rsid w:val="009506D8"/>
    <w:rsid w:val="0095164B"/>
    <w:rsid w:val="00954A9F"/>
    <w:rsid w:val="00956072"/>
    <w:rsid w:val="009654F8"/>
    <w:rsid w:val="00973496"/>
    <w:rsid w:val="00976DB6"/>
    <w:rsid w:val="00977A57"/>
    <w:rsid w:val="00984059"/>
    <w:rsid w:val="00986A76"/>
    <w:rsid w:val="0099121D"/>
    <w:rsid w:val="009934D1"/>
    <w:rsid w:val="009936A4"/>
    <w:rsid w:val="0099487E"/>
    <w:rsid w:val="009A4442"/>
    <w:rsid w:val="009A51BE"/>
    <w:rsid w:val="009D345F"/>
    <w:rsid w:val="009D3A5B"/>
    <w:rsid w:val="009E1A43"/>
    <w:rsid w:val="009E31CD"/>
    <w:rsid w:val="009F4DA1"/>
    <w:rsid w:val="00A0127C"/>
    <w:rsid w:val="00A072BA"/>
    <w:rsid w:val="00A07A8D"/>
    <w:rsid w:val="00A118FD"/>
    <w:rsid w:val="00A20204"/>
    <w:rsid w:val="00A2120F"/>
    <w:rsid w:val="00A21C66"/>
    <w:rsid w:val="00A3047C"/>
    <w:rsid w:val="00A34958"/>
    <w:rsid w:val="00A3768D"/>
    <w:rsid w:val="00A42BCA"/>
    <w:rsid w:val="00A42ECC"/>
    <w:rsid w:val="00A4708B"/>
    <w:rsid w:val="00A52010"/>
    <w:rsid w:val="00A54946"/>
    <w:rsid w:val="00A60ABD"/>
    <w:rsid w:val="00A650DA"/>
    <w:rsid w:val="00A80445"/>
    <w:rsid w:val="00A83508"/>
    <w:rsid w:val="00A8381F"/>
    <w:rsid w:val="00A925E4"/>
    <w:rsid w:val="00A92D9F"/>
    <w:rsid w:val="00A944F6"/>
    <w:rsid w:val="00AA0725"/>
    <w:rsid w:val="00AA568A"/>
    <w:rsid w:val="00AB0199"/>
    <w:rsid w:val="00AB2118"/>
    <w:rsid w:val="00AB5C7E"/>
    <w:rsid w:val="00AC0053"/>
    <w:rsid w:val="00AD02A2"/>
    <w:rsid w:val="00AD3C5D"/>
    <w:rsid w:val="00AD651B"/>
    <w:rsid w:val="00AE1D54"/>
    <w:rsid w:val="00AE3F37"/>
    <w:rsid w:val="00AE64B9"/>
    <w:rsid w:val="00B0189F"/>
    <w:rsid w:val="00B0351B"/>
    <w:rsid w:val="00B03A2D"/>
    <w:rsid w:val="00B0653F"/>
    <w:rsid w:val="00B1379D"/>
    <w:rsid w:val="00B21FB7"/>
    <w:rsid w:val="00B22E33"/>
    <w:rsid w:val="00B23351"/>
    <w:rsid w:val="00B254DB"/>
    <w:rsid w:val="00B32168"/>
    <w:rsid w:val="00B322A3"/>
    <w:rsid w:val="00B41939"/>
    <w:rsid w:val="00B42648"/>
    <w:rsid w:val="00B4432E"/>
    <w:rsid w:val="00B46DBE"/>
    <w:rsid w:val="00B624E0"/>
    <w:rsid w:val="00B63F8A"/>
    <w:rsid w:val="00B702F4"/>
    <w:rsid w:val="00B75F14"/>
    <w:rsid w:val="00B84715"/>
    <w:rsid w:val="00B9074E"/>
    <w:rsid w:val="00B930BB"/>
    <w:rsid w:val="00B95F47"/>
    <w:rsid w:val="00BA060E"/>
    <w:rsid w:val="00BA4ED6"/>
    <w:rsid w:val="00BB216C"/>
    <w:rsid w:val="00BB6E23"/>
    <w:rsid w:val="00BC13DA"/>
    <w:rsid w:val="00BC4DDB"/>
    <w:rsid w:val="00BC73AF"/>
    <w:rsid w:val="00BD2ED9"/>
    <w:rsid w:val="00BE2CB4"/>
    <w:rsid w:val="00BE4D59"/>
    <w:rsid w:val="00BE586A"/>
    <w:rsid w:val="00BE7851"/>
    <w:rsid w:val="00C17DE5"/>
    <w:rsid w:val="00C22712"/>
    <w:rsid w:val="00C26272"/>
    <w:rsid w:val="00C31849"/>
    <w:rsid w:val="00C41260"/>
    <w:rsid w:val="00C539FC"/>
    <w:rsid w:val="00C569BB"/>
    <w:rsid w:val="00C5786E"/>
    <w:rsid w:val="00C65807"/>
    <w:rsid w:val="00C7341C"/>
    <w:rsid w:val="00C8742C"/>
    <w:rsid w:val="00C976B8"/>
    <w:rsid w:val="00C9799C"/>
    <w:rsid w:val="00CA119F"/>
    <w:rsid w:val="00CA204B"/>
    <w:rsid w:val="00CA385B"/>
    <w:rsid w:val="00CA5177"/>
    <w:rsid w:val="00CA718B"/>
    <w:rsid w:val="00CB7F28"/>
    <w:rsid w:val="00CC36C7"/>
    <w:rsid w:val="00CC55F6"/>
    <w:rsid w:val="00CC7617"/>
    <w:rsid w:val="00CD4E97"/>
    <w:rsid w:val="00CD5A28"/>
    <w:rsid w:val="00CF16CD"/>
    <w:rsid w:val="00CF4C14"/>
    <w:rsid w:val="00CF7B20"/>
    <w:rsid w:val="00D07737"/>
    <w:rsid w:val="00D11527"/>
    <w:rsid w:val="00D212F1"/>
    <w:rsid w:val="00D33F45"/>
    <w:rsid w:val="00D35522"/>
    <w:rsid w:val="00D55A61"/>
    <w:rsid w:val="00D60756"/>
    <w:rsid w:val="00D65A87"/>
    <w:rsid w:val="00D67608"/>
    <w:rsid w:val="00D83013"/>
    <w:rsid w:val="00D91730"/>
    <w:rsid w:val="00D919B2"/>
    <w:rsid w:val="00D92DF4"/>
    <w:rsid w:val="00D9336C"/>
    <w:rsid w:val="00D95C2D"/>
    <w:rsid w:val="00DA348E"/>
    <w:rsid w:val="00DA3EC2"/>
    <w:rsid w:val="00DA6803"/>
    <w:rsid w:val="00DB32E3"/>
    <w:rsid w:val="00DB5D98"/>
    <w:rsid w:val="00DC61CB"/>
    <w:rsid w:val="00DC65FA"/>
    <w:rsid w:val="00DD39CE"/>
    <w:rsid w:val="00DE218F"/>
    <w:rsid w:val="00DF0D3C"/>
    <w:rsid w:val="00DF12D2"/>
    <w:rsid w:val="00DF353F"/>
    <w:rsid w:val="00DF48B9"/>
    <w:rsid w:val="00DF587A"/>
    <w:rsid w:val="00E01E42"/>
    <w:rsid w:val="00E02040"/>
    <w:rsid w:val="00E035FF"/>
    <w:rsid w:val="00E0377D"/>
    <w:rsid w:val="00E050D5"/>
    <w:rsid w:val="00E07BB3"/>
    <w:rsid w:val="00E1797C"/>
    <w:rsid w:val="00E23212"/>
    <w:rsid w:val="00E23236"/>
    <w:rsid w:val="00E2565C"/>
    <w:rsid w:val="00E33E7B"/>
    <w:rsid w:val="00E34E7E"/>
    <w:rsid w:val="00E41DA8"/>
    <w:rsid w:val="00E53BD8"/>
    <w:rsid w:val="00E54BCA"/>
    <w:rsid w:val="00E5623E"/>
    <w:rsid w:val="00E569F7"/>
    <w:rsid w:val="00E62FA6"/>
    <w:rsid w:val="00E66F28"/>
    <w:rsid w:val="00E71774"/>
    <w:rsid w:val="00E7547D"/>
    <w:rsid w:val="00E7693F"/>
    <w:rsid w:val="00E86D54"/>
    <w:rsid w:val="00E86F00"/>
    <w:rsid w:val="00E87766"/>
    <w:rsid w:val="00E93C3C"/>
    <w:rsid w:val="00EA17F5"/>
    <w:rsid w:val="00EA7992"/>
    <w:rsid w:val="00EC4F17"/>
    <w:rsid w:val="00EC704E"/>
    <w:rsid w:val="00EC758C"/>
    <w:rsid w:val="00ED10AA"/>
    <w:rsid w:val="00ED1137"/>
    <w:rsid w:val="00ED141B"/>
    <w:rsid w:val="00ED49D6"/>
    <w:rsid w:val="00EE0560"/>
    <w:rsid w:val="00EE7648"/>
    <w:rsid w:val="00EF0929"/>
    <w:rsid w:val="00EF439F"/>
    <w:rsid w:val="00EF65AF"/>
    <w:rsid w:val="00F04EC2"/>
    <w:rsid w:val="00F13B90"/>
    <w:rsid w:val="00F306EF"/>
    <w:rsid w:val="00F338C4"/>
    <w:rsid w:val="00F40FCF"/>
    <w:rsid w:val="00F459BF"/>
    <w:rsid w:val="00F4634F"/>
    <w:rsid w:val="00F46A2F"/>
    <w:rsid w:val="00F51720"/>
    <w:rsid w:val="00F52E5B"/>
    <w:rsid w:val="00F6039B"/>
    <w:rsid w:val="00F630CC"/>
    <w:rsid w:val="00F75034"/>
    <w:rsid w:val="00F757F1"/>
    <w:rsid w:val="00F77310"/>
    <w:rsid w:val="00F8364C"/>
    <w:rsid w:val="00F87DA2"/>
    <w:rsid w:val="00F92EDE"/>
    <w:rsid w:val="00F97C89"/>
    <w:rsid w:val="00FA7E06"/>
    <w:rsid w:val="00FB0EA9"/>
    <w:rsid w:val="00FB2449"/>
    <w:rsid w:val="00FB2EFB"/>
    <w:rsid w:val="00FB3017"/>
    <w:rsid w:val="00FB5CA9"/>
    <w:rsid w:val="00FC2975"/>
    <w:rsid w:val="00FC5F63"/>
    <w:rsid w:val="00FD26EF"/>
    <w:rsid w:val="00FE2A97"/>
    <w:rsid w:val="00FF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1C27F48"/>
  <w15:docId w15:val="{DB7047D9-31F6-4358-9E68-8D38C42E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E050D5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sz w:val="40"/>
    </w:rPr>
  </w:style>
  <w:style w:type="paragraph" w:styleId="berschrift2">
    <w:name w:val="heading 2"/>
    <w:basedOn w:val="Standard"/>
    <w:next w:val="Standard"/>
    <w:qFormat/>
    <w:rsid w:val="00E050D5"/>
    <w:pPr>
      <w:keepNext/>
      <w:numPr>
        <w:ilvl w:val="1"/>
        <w:numId w:val="2"/>
      </w:numPr>
      <w:spacing w:after="120"/>
      <w:outlineLvl w:val="1"/>
    </w:pPr>
    <w:rPr>
      <w:sz w:val="32"/>
    </w:rPr>
  </w:style>
  <w:style w:type="paragraph" w:styleId="berschrift3">
    <w:name w:val="heading 3"/>
    <w:basedOn w:val="Standard"/>
    <w:next w:val="Standard"/>
    <w:qFormat/>
    <w:rsid w:val="00E050D5"/>
    <w:pPr>
      <w:keepNext/>
      <w:numPr>
        <w:ilvl w:val="2"/>
        <w:numId w:val="3"/>
      </w:numPr>
      <w:spacing w:after="12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rsid w:val="000A514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5960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896B0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819"/>
        <w:tab w:val="right" w:pos="9071"/>
      </w:tabs>
    </w:pPr>
  </w:style>
  <w:style w:type="table" w:styleId="Tabellenraster">
    <w:name w:val="Table Grid"/>
    <w:basedOn w:val="NormaleTabelle"/>
    <w:rsid w:val="00E33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Funotentext">
    <w:name w:val="footnote text"/>
    <w:basedOn w:val="Standard"/>
    <w:semiHidden/>
    <w:rPr>
      <w:sz w:val="18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AA0725"/>
    <w:rPr>
      <w:color w:val="808080"/>
    </w:rPr>
  </w:style>
  <w:style w:type="paragraph" w:styleId="Sprechblasentext">
    <w:name w:val="Balloon Text"/>
    <w:basedOn w:val="Standard"/>
    <w:link w:val="SprechblasentextZchn"/>
    <w:rsid w:val="008D71C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8D71C6"/>
    <w:rPr>
      <w:rFonts w:ascii="Tahoma" w:hAnsi="Tahoma" w:cs="Tahoma"/>
      <w:sz w:val="16"/>
      <w:szCs w:val="1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287CA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de-CH"/>
    </w:rPr>
  </w:style>
  <w:style w:type="paragraph" w:styleId="Textkrper3">
    <w:name w:val="Body Text 3"/>
    <w:basedOn w:val="Standard"/>
    <w:link w:val="Textkrper3Zchn"/>
    <w:uiPriority w:val="99"/>
    <w:rsid w:val="007F0D5F"/>
    <w:pPr>
      <w:spacing w:before="120"/>
      <w:jc w:val="both"/>
    </w:pPr>
    <w:rPr>
      <w:rFonts w:ascii="Verdana" w:hAnsi="Verdana"/>
      <w:lang w:val="de-DE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7F0D5F"/>
    <w:rPr>
      <w:rFonts w:ascii="Verdana" w:hAnsi="Verdana"/>
      <w:sz w:val="22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7F0D5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7F0D5F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styleId="Listenabsatz">
    <w:name w:val="List Paragraph"/>
    <w:basedOn w:val="Standard"/>
    <w:uiPriority w:val="34"/>
    <w:qFormat/>
    <w:rsid w:val="000143AE"/>
    <w:pPr>
      <w:ind w:left="720"/>
      <w:contextualSpacing/>
    </w:pPr>
  </w:style>
  <w:style w:type="paragraph" w:styleId="Textkrper">
    <w:name w:val="Body Text"/>
    <w:basedOn w:val="Standard"/>
    <w:link w:val="TextkrperZchn"/>
    <w:unhideWhenUsed/>
    <w:rsid w:val="00054A5B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054A5B"/>
    <w:rPr>
      <w:rFonts w:ascii="Arial" w:hAnsi="Arial"/>
      <w:sz w:val="22"/>
      <w:lang w:eastAsia="de-DE"/>
    </w:rPr>
  </w:style>
  <w:style w:type="character" w:styleId="Hervorhebung">
    <w:name w:val="Emphasis"/>
    <w:basedOn w:val="Absatz-Standardschriftart"/>
    <w:qFormat/>
    <w:rsid w:val="00C874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TBZ\THE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5T09:23:37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1 9504 0 0,'0'-1'0'0'0,"-2"1"0"0"0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9:22:25.6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7725 24575,'7'-20'0,"8"-40"0,-12 44 0,91-575-1431,-78 471 1044,145-1099-902,80-567 557,-240 1784 734,109-766-815,-31 0 327,-8-565-28,-81 544 6164,6 606-5584,4 114-1497</inkml:trace>
</inkml:ink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0E5F278FE42C9419D892B2C0C99F569" ma:contentTypeVersion="15" ma:contentTypeDescription="Ein neues Dokument erstellen." ma:contentTypeScope="" ma:versionID="30d6bbc729c5c990a30f98eb6ed904e4">
  <xsd:schema xmlns:xsd="http://www.w3.org/2001/XMLSchema" xmlns:xs="http://www.w3.org/2001/XMLSchema" xmlns:p="http://schemas.microsoft.com/office/2006/metadata/properties" xmlns:ns2="5851dd5b-d8c3-4441-9818-fd7271b26873" xmlns:ns3="35e032a2-eae6-4010-877c-ba37439c3508" targetNamespace="http://schemas.microsoft.com/office/2006/metadata/properties" ma:root="true" ma:fieldsID="6544091763873bc1abd40e5ca82172d1" ns2:_="" ns3:_="">
    <xsd:import namespace="5851dd5b-d8c3-4441-9818-fd7271b26873"/>
    <xsd:import namespace="35e032a2-eae6-4010-877c-ba37439c35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1dd5b-d8c3-4441-9818-fd7271b26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97a76fb2-59e5-4c6f-815f-b4b8dce964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e032a2-eae6-4010-877c-ba37439c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3eaa5674-8fb3-4da5-aa99-2ca393092d34}" ma:internalName="TaxCatchAll" ma:showField="CatchAllData" ma:web="35e032a2-eae6-4010-877c-ba37439c35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e032a2-eae6-4010-877c-ba37439c3508" xsi:nil="true"/>
    <lcf76f155ced4ddcb4097134ff3c332f xmlns="5851dd5b-d8c3-4441-9818-fd7271b268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BC088F-7D58-42F9-9933-815CC85FD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1dd5b-d8c3-4441-9818-fd7271b26873"/>
    <ds:schemaRef ds:uri="35e032a2-eae6-4010-877c-ba37439c3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6D1DBB-05F6-4347-AC8A-81D15A36F9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549F27-7965-4651-86B1-2158D9226DD5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35e032a2-eae6-4010-877c-ba37439c3508"/>
    <ds:schemaRef ds:uri="5851dd5b-d8c3-4441-9818-fd7271b2687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THE.DOT</Template>
  <TotalTime>0</TotalTime>
  <Pages>1</Pages>
  <Words>216</Words>
  <Characters>1466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BüP</vt:lpstr>
      <vt:lpstr>BüP</vt:lpstr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BüP</dc:title>
  <dc:creator>jschaller</dc:creator>
  <cp:lastModifiedBy>jschaller</cp:lastModifiedBy>
  <cp:revision>67</cp:revision>
  <cp:lastPrinted>2023-09-14T06:03:00Z</cp:lastPrinted>
  <dcterms:created xsi:type="dcterms:W3CDTF">2023-09-14T06:03:00Z</dcterms:created>
  <dcterms:modified xsi:type="dcterms:W3CDTF">2024-02-01T18:39:00Z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Version">
    <vt:lpwstr>2337.</vt:lpwstr>
  </property>
  <property fmtid="{D5CDD505-2E9C-101B-9397-08002B2CF9AE}" pid="4" name="Release">
    <vt:lpwstr>00</vt:lpwstr>
  </property>
  <property fmtid="{D5CDD505-2E9C-101B-9397-08002B2CF9AE}" pid="5" name="Autor">
    <vt:lpwstr>jschaller</vt:lpwstr>
  </property>
  <property fmtid="{D5CDD505-2E9C-101B-9397-08002B2CF9AE}" pid="6" name="REF">
    <vt:lpwstr>--</vt:lpwstr>
  </property>
  <property fmtid="{D5CDD505-2E9C-101B-9397-08002B2CF9AE}" pid="7" name="Eigentümer">
    <vt:lpwstr>jschaller</vt:lpwstr>
  </property>
  <property fmtid="{D5CDD505-2E9C-101B-9397-08002B2CF9AE}" pid="8" name="Abkürzung Name Autor">
    <vt:lpwstr>jschaller</vt:lpwstr>
  </property>
  <property fmtid="{D5CDD505-2E9C-101B-9397-08002B2CF9AE}" pid="9" name="Fach">
    <vt:lpwstr>HST</vt:lpwstr>
  </property>
  <property fmtid="{D5CDD505-2E9C-101B-9397-08002B2CF9AE}" pid="10" name="Semester">
    <vt:lpwstr>6</vt:lpwstr>
  </property>
  <property fmtid="{D5CDD505-2E9C-101B-9397-08002B2CF9AE}" pid="11" name="Abteilung">
    <vt:lpwstr>TBZ/EE</vt:lpwstr>
  </property>
  <property fmtid="{D5CDD505-2E9C-101B-9397-08002B2CF9AE}" pid="12" name="Art Dokument">
    <vt:lpwstr>Information</vt:lpwstr>
  </property>
  <property fmtid="{D5CDD505-2E9C-101B-9397-08002B2CF9AE}" pid="13" name="REF_kurz">
    <vt:lpwstr>jschaller</vt:lpwstr>
  </property>
  <property fmtid="{D5CDD505-2E9C-101B-9397-08002B2CF9AE}" pid="14" name="Thema">
    <vt:lpwstr>Büp</vt:lpwstr>
  </property>
</Properties>
</file>